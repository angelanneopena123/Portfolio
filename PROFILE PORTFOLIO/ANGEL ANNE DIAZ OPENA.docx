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C310" w14:textId="2811E5EF" w:rsidR="00540F41" w:rsidRDefault="002967D3">
      <w:r>
        <w:rPr>
          <w:noProof/>
        </w:rPr>
        <w:drawing>
          <wp:anchor distT="0" distB="0" distL="114300" distR="114300" simplePos="0" relativeHeight="251668480" behindDoc="1" locked="0" layoutInCell="1" allowOverlap="1" wp14:anchorId="5FC6A429" wp14:editId="7440A9EC">
            <wp:simplePos x="0" y="0"/>
            <wp:positionH relativeFrom="margin">
              <wp:posOffset>-161925</wp:posOffset>
            </wp:positionH>
            <wp:positionV relativeFrom="paragraph">
              <wp:posOffset>13335</wp:posOffset>
            </wp:positionV>
            <wp:extent cx="1557655" cy="1559560"/>
            <wp:effectExtent l="0" t="0" r="4445" b="2540"/>
            <wp:wrapTight wrapText="bothSides">
              <wp:wrapPolygon edited="0">
                <wp:start x="0" y="0"/>
                <wp:lineTo x="0" y="21371"/>
                <wp:lineTo x="21397" y="21371"/>
                <wp:lineTo x="21397" y="0"/>
                <wp:lineTo x="0" y="0"/>
              </wp:wrapPolygon>
            </wp:wrapTight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35E"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C763EE" wp14:editId="33F84923">
                <wp:simplePos x="0" y="0"/>
                <wp:positionH relativeFrom="page">
                  <wp:align>right</wp:align>
                </wp:positionH>
                <wp:positionV relativeFrom="paragraph">
                  <wp:posOffset>-454547</wp:posOffset>
                </wp:positionV>
                <wp:extent cx="7772400" cy="1452245"/>
                <wp:effectExtent l="0" t="0" r="0" b="0"/>
                <wp:wrapNone/>
                <wp:docPr id="5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452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AC2B" id="Rectangle 7" o:spid="_x0000_s1026" alt="&quot;&quot;" style="position:absolute;margin-left:560.8pt;margin-top:-35.8pt;width:612pt;height:114.35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" fillcolor="#242935 [2404]" stroked="f">
                <w10:wrap anchorx="page"/>
              </v:rect>
            </w:pict>
          </mc:Fallback>
        </mc:AlternateContent>
      </w:r>
    </w:p>
    <w:p w14:paraId="52965A26" w14:textId="2BCAED65" w:rsidR="00540F41" w:rsidRDefault="00540F41"/>
    <w:p w14:paraId="60255A42" w14:textId="0D341A1D" w:rsidR="00D837C7" w:rsidRDefault="000B3FD2" w:rsidP="002967D3">
      <w:pPr>
        <w:tabs>
          <w:tab w:val="left" w:pos="2351"/>
        </w:tabs>
      </w:pPr>
      <w:r>
        <w:rPr>
          <w:rFonts w:ascii="Bernard MT Condensed" w:hAnsi="Bernard MT Condensed"/>
          <w:color w:val="D9D9D9" w:themeColor="background1" w:themeShade="D9"/>
          <w:sz w:val="72"/>
          <w:szCs w:val="96"/>
        </w:rPr>
        <w:t xml:space="preserve">  </w:t>
      </w:r>
      <w:r w:rsidR="002967D3">
        <w:rPr>
          <w:rFonts w:ascii="Bernard MT Condensed" w:hAnsi="Bernard MT Condensed"/>
          <w:color w:val="D9D9D9" w:themeColor="background1" w:themeShade="D9"/>
          <w:sz w:val="72"/>
          <w:szCs w:val="96"/>
        </w:rPr>
        <w:t>ANGEL ANNE DIAZ OPENA</w:t>
      </w:r>
    </w:p>
    <w:p w14:paraId="0B5EDE4A" w14:textId="77777777" w:rsidR="00D837C7" w:rsidRDefault="00D837C7"/>
    <w:p w14:paraId="3B3743B2" w14:textId="2B1ACF62" w:rsidR="00D837C7" w:rsidRPr="000B3FD2" w:rsidRDefault="0021718F" w:rsidP="00015C48">
      <w:pPr>
        <w:ind w:left="1440"/>
        <w:rPr>
          <w:color w:val="0D0D0D" w:themeColor="text1" w:themeTint="F2"/>
          <w:sz w:val="20"/>
          <w:szCs w:val="22"/>
        </w:rPr>
      </w:pPr>
      <w:r w:rsidRPr="008026E1">
        <w:t xml:space="preserve"> </w:t>
      </w:r>
      <w:r w:rsidR="00EE1445">
        <w:t xml:space="preserve">  </w:t>
      </w:r>
      <w:r w:rsidR="002967D3" w:rsidRPr="009C2407">
        <w:rPr>
          <w:sz w:val="20"/>
          <w:szCs w:val="22"/>
        </w:rPr>
        <w:t>Valenzuela City</w:t>
      </w:r>
      <w:r w:rsidR="00540F41" w:rsidRPr="009C2407">
        <w:rPr>
          <w:sz w:val="20"/>
          <w:szCs w:val="22"/>
        </w:rPr>
        <w:t>,</w:t>
      </w:r>
      <w:r w:rsidR="002E3179" w:rsidRPr="009C2407">
        <w:rPr>
          <w:sz w:val="20"/>
          <w:szCs w:val="22"/>
        </w:rPr>
        <w:t>1447</w:t>
      </w:r>
      <w:r w:rsidR="00540F41" w:rsidRPr="009C2407">
        <w:rPr>
          <w:sz w:val="20"/>
          <w:szCs w:val="22"/>
        </w:rPr>
        <w:t xml:space="preserve">  </w:t>
      </w:r>
      <w:r w:rsidR="009C2407">
        <w:rPr>
          <w:sz w:val="20"/>
          <w:szCs w:val="22"/>
        </w:rPr>
        <w:t xml:space="preserve">    </w:t>
      </w:r>
      <w:r w:rsidR="00D80022" w:rsidRPr="009C2407">
        <w:rPr>
          <w:sz w:val="20"/>
          <w:szCs w:val="22"/>
        </w:rPr>
        <w:t xml:space="preserve"> </w:t>
      </w:r>
      <w:r w:rsidR="00540F41" w:rsidRPr="009C2407">
        <w:rPr>
          <w:sz w:val="20"/>
          <w:szCs w:val="22"/>
        </w:rPr>
        <w:t>+</w:t>
      </w:r>
      <w:r w:rsidR="00D34257" w:rsidRPr="009C2407">
        <w:rPr>
          <w:sz w:val="20"/>
          <w:szCs w:val="22"/>
        </w:rPr>
        <w:t>639</w:t>
      </w:r>
      <w:r w:rsidR="009C2407" w:rsidRPr="009C2407">
        <w:rPr>
          <w:sz w:val="20"/>
          <w:szCs w:val="22"/>
        </w:rPr>
        <w:t xml:space="preserve">150643542  </w:t>
      </w:r>
      <w:r w:rsidR="009C2407">
        <w:rPr>
          <w:sz w:val="20"/>
          <w:szCs w:val="22"/>
        </w:rPr>
        <w:t xml:space="preserve">     </w:t>
      </w:r>
      <w:hyperlink r:id="rId11" w:history="1">
        <w:r w:rsidR="009C2407" w:rsidRPr="000B3FD2">
          <w:rPr>
            <w:rStyle w:val="Hyperlink"/>
            <w:color w:val="0D0D0D" w:themeColor="text1" w:themeTint="F2"/>
            <w:sz w:val="20"/>
            <w:szCs w:val="22"/>
          </w:rPr>
          <w:t>openaangelanne@gmail.com</w:t>
        </w:r>
      </w:hyperlink>
      <w:r w:rsidR="002967D3" w:rsidRPr="000B3FD2">
        <w:rPr>
          <w:color w:val="0D0D0D" w:themeColor="text1" w:themeTint="F2"/>
          <w:sz w:val="20"/>
          <w:szCs w:val="22"/>
        </w:rPr>
        <w:t xml:space="preserve"> </w:t>
      </w:r>
    </w:p>
    <w:p w14:paraId="492815EE" w14:textId="77777777" w:rsidR="00CD4CFE" w:rsidRDefault="00CD4CFE" w:rsidP="00015C48">
      <w:pPr>
        <w:ind w:left="1440"/>
        <w:rPr>
          <w:color w:val="002060"/>
        </w:rPr>
      </w:pPr>
    </w:p>
    <w:p w14:paraId="1FFF29AF" w14:textId="17655E62" w:rsidR="00A04269" w:rsidRDefault="00CD4CFE" w:rsidP="00015C48">
      <w:pPr>
        <w:ind w:left="1440"/>
      </w:pPr>
      <w:r>
        <w:t xml:space="preserve"> </w:t>
      </w:r>
    </w:p>
    <w:p w14:paraId="1B8369DB" w14:textId="3F744E46" w:rsidR="00015C48" w:rsidRPr="00015C48" w:rsidRDefault="00015C48" w:rsidP="00015C48">
      <w:pPr>
        <w:ind w:left="1440"/>
      </w:pPr>
    </w:p>
    <w:p w14:paraId="1CB38120" w14:textId="77777777" w:rsidR="00D837C7" w:rsidRDefault="00D837C7">
      <w:pPr>
        <w:rPr>
          <w:b/>
          <w:bCs/>
          <w:sz w:val="24"/>
          <w:szCs w:val="28"/>
        </w:rPr>
      </w:pPr>
    </w:p>
    <w:p w14:paraId="3BEA3628" w14:textId="77777777" w:rsidR="00D837C7" w:rsidRDefault="00D837C7">
      <w:pPr>
        <w:rPr>
          <w:b/>
          <w:bCs/>
          <w:sz w:val="24"/>
          <w:szCs w:val="28"/>
        </w:rPr>
      </w:pPr>
    </w:p>
    <w:p w14:paraId="76F64B69" w14:textId="77777777" w:rsidR="00A04269" w:rsidRPr="008026E1" w:rsidRDefault="00A04269">
      <w:pPr>
        <w:rPr>
          <w:b/>
          <w:bCs/>
          <w:sz w:val="24"/>
          <w:szCs w:val="28"/>
        </w:rPr>
      </w:pPr>
    </w:p>
    <w:p w14:paraId="7E39BDB9" w14:textId="26FCE61B" w:rsidR="00540F41" w:rsidRPr="00A17415" w:rsidRDefault="009B2EDF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PERSONAL INFORMATION</w:t>
      </w:r>
    </w:p>
    <w:p w14:paraId="485DAE0D" w14:textId="77777777" w:rsidR="009B2EDF" w:rsidRPr="00A17415" w:rsidRDefault="009B2EDF">
      <w:pPr>
        <w:rPr>
          <w:rFonts w:ascii="Arial Nova Cond" w:hAnsi="Arial Nova Cond"/>
          <w:b/>
          <w:bCs/>
          <w:sz w:val="24"/>
          <w:szCs w:val="28"/>
        </w:rPr>
      </w:pPr>
    </w:p>
    <w:p w14:paraId="6DC2CC02" w14:textId="347AEB44" w:rsidR="009B2EDF" w:rsidRPr="00A17415" w:rsidRDefault="009B2EDF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 xml:space="preserve">Birthdate: </w:t>
      </w:r>
      <w:r w:rsidR="00422C2C" w:rsidRPr="00A17415">
        <w:rPr>
          <w:rFonts w:ascii="Arial Nova Cond" w:hAnsi="Arial Nova Cond"/>
          <w:sz w:val="24"/>
          <w:szCs w:val="28"/>
        </w:rPr>
        <w:t>October 8</w:t>
      </w:r>
      <w:r w:rsidR="00D80022" w:rsidRPr="00A17415">
        <w:rPr>
          <w:rFonts w:ascii="Arial Nova Cond" w:hAnsi="Arial Nova Cond"/>
          <w:sz w:val="24"/>
          <w:szCs w:val="28"/>
        </w:rPr>
        <w:t>, 1999</w:t>
      </w:r>
    </w:p>
    <w:p w14:paraId="2EFAACC1" w14:textId="1D733420" w:rsidR="00A53B51" w:rsidRPr="00A17415" w:rsidRDefault="00A53B51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 xml:space="preserve">Birthplace: </w:t>
      </w:r>
      <w:r w:rsidR="00422C2C" w:rsidRPr="00A17415">
        <w:rPr>
          <w:rFonts w:ascii="Arial Nova Cond" w:hAnsi="Arial Nova Cond"/>
          <w:sz w:val="24"/>
          <w:szCs w:val="28"/>
        </w:rPr>
        <w:t>Irosin District Hospital</w:t>
      </w:r>
    </w:p>
    <w:p w14:paraId="3C211D26" w14:textId="410DB5BE" w:rsidR="00407F68" w:rsidRPr="00A17415" w:rsidRDefault="00407F68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Nationality: Filipino</w:t>
      </w:r>
    </w:p>
    <w:p w14:paraId="59A6CC9C" w14:textId="3F807D23" w:rsidR="00407F68" w:rsidRPr="00A17415" w:rsidRDefault="00407F68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 xml:space="preserve">Religion: </w:t>
      </w:r>
      <w:r w:rsidR="00422C2C" w:rsidRPr="00A17415">
        <w:rPr>
          <w:rFonts w:ascii="Arial Nova Cond" w:hAnsi="Arial Nova Cond"/>
          <w:sz w:val="24"/>
          <w:szCs w:val="28"/>
        </w:rPr>
        <w:t>Born Again Christian</w:t>
      </w:r>
    </w:p>
    <w:p w14:paraId="09B405FE" w14:textId="24ABD6EB" w:rsidR="008271FF" w:rsidRPr="00A17415" w:rsidRDefault="00407F68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Civil Status: Single</w:t>
      </w:r>
    </w:p>
    <w:p w14:paraId="3B7C2EB0" w14:textId="77777777" w:rsidR="00407F68" w:rsidRPr="00A17415" w:rsidRDefault="00407F68">
      <w:pPr>
        <w:rPr>
          <w:rFonts w:ascii="Arial Nova Cond" w:hAnsi="Arial Nova Cond"/>
          <w:sz w:val="24"/>
          <w:szCs w:val="28"/>
        </w:rPr>
      </w:pPr>
    </w:p>
    <w:p w14:paraId="7D9BCAE1" w14:textId="35A12FD7" w:rsidR="00407F68" w:rsidRPr="00A17415" w:rsidRDefault="00E67DEE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EDUCATIONAL ATTAINMENT</w:t>
      </w:r>
    </w:p>
    <w:p w14:paraId="57430A7D" w14:textId="77777777" w:rsidR="00E67DEE" w:rsidRPr="00A17415" w:rsidRDefault="00E67DEE">
      <w:pPr>
        <w:rPr>
          <w:rFonts w:ascii="Arial Nova Cond" w:hAnsi="Arial Nova Cond"/>
          <w:b/>
          <w:bCs/>
          <w:sz w:val="24"/>
          <w:szCs w:val="28"/>
        </w:rPr>
      </w:pPr>
    </w:p>
    <w:p w14:paraId="49CF2999" w14:textId="77777777" w:rsidR="006B446F" w:rsidRPr="00A17415" w:rsidRDefault="00E67DEE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 xml:space="preserve">Tertiary: </w:t>
      </w:r>
    </w:p>
    <w:p w14:paraId="21F3D2E9" w14:textId="0263CD7F" w:rsidR="00E67DEE" w:rsidRPr="00A17415" w:rsidRDefault="00E67DEE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Sorsogon State University – Bulan Campus</w:t>
      </w:r>
    </w:p>
    <w:p w14:paraId="74F3CF36" w14:textId="04531612" w:rsidR="00E67DEE" w:rsidRPr="00A17415" w:rsidRDefault="006B446F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Bachelor of Science in Information Technology</w:t>
      </w:r>
    </w:p>
    <w:p w14:paraId="5EB9D3B4" w14:textId="493F61EE" w:rsidR="006B446F" w:rsidRPr="00A17415" w:rsidRDefault="00125DAA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2018-</w:t>
      </w:r>
      <w:r w:rsidR="00422C2C" w:rsidRPr="00A17415">
        <w:rPr>
          <w:rFonts w:ascii="Arial Nova Cond" w:hAnsi="Arial Nova Cond"/>
          <w:sz w:val="24"/>
          <w:szCs w:val="28"/>
        </w:rPr>
        <w:t>2022</w:t>
      </w:r>
    </w:p>
    <w:p w14:paraId="58EEE81C" w14:textId="77777777" w:rsidR="00125DAA" w:rsidRPr="00A17415" w:rsidRDefault="00125DAA">
      <w:pPr>
        <w:rPr>
          <w:rFonts w:ascii="Arial Nova Cond" w:hAnsi="Arial Nova Cond"/>
          <w:sz w:val="24"/>
          <w:szCs w:val="28"/>
        </w:rPr>
      </w:pPr>
    </w:p>
    <w:p w14:paraId="4974B420" w14:textId="352EBA90" w:rsidR="00125DAA" w:rsidRPr="00A17415" w:rsidRDefault="00125DAA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Secondary:</w:t>
      </w:r>
    </w:p>
    <w:p w14:paraId="12BC637A" w14:textId="417EFEA5" w:rsidR="00A04269" w:rsidRPr="00A17415" w:rsidRDefault="00422C2C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Gallanosa National High School</w:t>
      </w:r>
    </w:p>
    <w:p w14:paraId="12814D82" w14:textId="09377792" w:rsidR="00381D22" w:rsidRPr="00A17415" w:rsidRDefault="00381D22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201</w:t>
      </w:r>
      <w:r w:rsidR="00D35D77" w:rsidRPr="00A17415">
        <w:rPr>
          <w:rFonts w:ascii="Arial Nova Cond" w:hAnsi="Arial Nova Cond"/>
          <w:sz w:val="24"/>
          <w:szCs w:val="28"/>
        </w:rPr>
        <w:t>1</w:t>
      </w:r>
      <w:r w:rsidR="00422C2C" w:rsidRPr="00A17415">
        <w:rPr>
          <w:rFonts w:ascii="Arial Nova Cond" w:hAnsi="Arial Nova Cond"/>
          <w:sz w:val="24"/>
          <w:szCs w:val="28"/>
        </w:rPr>
        <w:t>-2015</w:t>
      </w:r>
    </w:p>
    <w:p w14:paraId="12FE3662" w14:textId="77777777" w:rsidR="00D35D77" w:rsidRPr="00A17415" w:rsidRDefault="00D35D77">
      <w:pPr>
        <w:rPr>
          <w:rFonts w:ascii="Arial Nova Cond" w:hAnsi="Arial Nova Cond"/>
          <w:sz w:val="20"/>
          <w:szCs w:val="22"/>
        </w:rPr>
      </w:pPr>
    </w:p>
    <w:p w14:paraId="691C4C0D" w14:textId="467F025E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EXPERIENCE</w:t>
      </w:r>
    </w:p>
    <w:p w14:paraId="0DD67589" w14:textId="77777777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</w:p>
    <w:p w14:paraId="63EC74B1" w14:textId="187BA34E" w:rsidR="00D35D77" w:rsidRPr="00A17415" w:rsidRDefault="00D35D77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 xml:space="preserve">PFInc. </w:t>
      </w:r>
      <w:r w:rsidRPr="00A17415">
        <w:rPr>
          <w:rFonts w:ascii="Arial Nova Cond" w:hAnsi="Arial Nova Cond"/>
          <w:i/>
          <w:iCs/>
          <w:sz w:val="24"/>
          <w:szCs w:val="28"/>
        </w:rPr>
        <w:t>Encoder</w:t>
      </w:r>
      <w:r w:rsidRPr="00A17415">
        <w:rPr>
          <w:rFonts w:ascii="Arial Nova Cond" w:hAnsi="Arial Nova Cond"/>
          <w:sz w:val="24"/>
          <w:szCs w:val="28"/>
        </w:rPr>
        <w:t>, 2018-2019</w:t>
      </w:r>
    </w:p>
    <w:p w14:paraId="311258FE" w14:textId="177550B9" w:rsidR="00D35D77" w:rsidRPr="00A17415" w:rsidRDefault="00D35D77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Matnog, Sorsogon City</w:t>
      </w:r>
    </w:p>
    <w:p w14:paraId="63DDCA2C" w14:textId="77777777" w:rsidR="0008447E" w:rsidRPr="00A17415" w:rsidRDefault="0008447E">
      <w:pPr>
        <w:rPr>
          <w:rFonts w:ascii="Arial Nova Cond" w:hAnsi="Arial Nova Cond"/>
          <w:b/>
          <w:bCs/>
          <w:sz w:val="24"/>
          <w:szCs w:val="28"/>
        </w:rPr>
      </w:pPr>
    </w:p>
    <w:p w14:paraId="53BD56DF" w14:textId="2FFCEC2F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SKILLS</w:t>
      </w:r>
    </w:p>
    <w:p w14:paraId="60388C82" w14:textId="77777777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</w:p>
    <w:p w14:paraId="030E60C4" w14:textId="27968CBF" w:rsidR="00D35D77" w:rsidRPr="00A17415" w:rsidRDefault="00D35D77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Computer Literate</w:t>
      </w:r>
    </w:p>
    <w:p w14:paraId="3C32C57E" w14:textId="77777777" w:rsidR="0008447E" w:rsidRPr="00A17415" w:rsidRDefault="0008447E">
      <w:pPr>
        <w:rPr>
          <w:rFonts w:ascii="Arial Nova Cond" w:hAnsi="Arial Nova Cond"/>
          <w:b/>
          <w:bCs/>
          <w:sz w:val="24"/>
          <w:szCs w:val="28"/>
        </w:rPr>
      </w:pPr>
    </w:p>
    <w:p w14:paraId="3A296D91" w14:textId="48A7092B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  <w:r w:rsidRPr="00A17415">
        <w:rPr>
          <w:rFonts w:ascii="Arial Nova Cond" w:hAnsi="Arial Nova Cond"/>
          <w:b/>
          <w:bCs/>
          <w:sz w:val="24"/>
          <w:szCs w:val="28"/>
        </w:rPr>
        <w:t>REFERENCE</w:t>
      </w:r>
    </w:p>
    <w:p w14:paraId="616CD7C8" w14:textId="77777777" w:rsidR="00D35D77" w:rsidRPr="00A17415" w:rsidRDefault="00D35D77">
      <w:pPr>
        <w:rPr>
          <w:rFonts w:ascii="Arial Nova Cond" w:hAnsi="Arial Nova Cond"/>
          <w:b/>
          <w:bCs/>
          <w:sz w:val="24"/>
          <w:szCs w:val="28"/>
        </w:rPr>
      </w:pPr>
    </w:p>
    <w:p w14:paraId="170FB28D" w14:textId="1D4A83B9" w:rsidR="00D35D77" w:rsidRPr="00A17415" w:rsidRDefault="00D35D77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Mr. Napoleon Gabion</w:t>
      </w:r>
    </w:p>
    <w:p w14:paraId="3ABF6399" w14:textId="02C8E950" w:rsidR="00D35D77" w:rsidRPr="00A17415" w:rsidRDefault="009D6C1A">
      <w:pPr>
        <w:rPr>
          <w:rFonts w:ascii="Arial Nova Cond" w:hAnsi="Arial Nova Cond"/>
          <w:sz w:val="24"/>
          <w:szCs w:val="28"/>
        </w:rPr>
      </w:pPr>
      <w:r w:rsidRPr="00A17415">
        <w:rPr>
          <w:rFonts w:ascii="Arial Nova Cond" w:hAnsi="Arial Nova Cond"/>
          <w:sz w:val="24"/>
          <w:szCs w:val="28"/>
        </w:rPr>
        <w:t>napgabion@gmail.com</w:t>
      </w:r>
    </w:p>
    <w:sectPr w:rsidR="00D35D77" w:rsidRPr="00A17415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CB0C" w14:textId="77777777" w:rsidR="0084651F" w:rsidRDefault="0084651F" w:rsidP="00F316AD">
      <w:r>
        <w:separator/>
      </w:r>
    </w:p>
  </w:endnote>
  <w:endnote w:type="continuationSeparator" w:id="0">
    <w:p w14:paraId="63F8D02D" w14:textId="77777777" w:rsidR="0084651F" w:rsidRDefault="0084651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D019" w14:textId="77777777" w:rsidR="0084651F" w:rsidRDefault="0084651F" w:rsidP="00F316AD">
      <w:r>
        <w:separator/>
      </w:r>
    </w:p>
  </w:footnote>
  <w:footnote w:type="continuationSeparator" w:id="0">
    <w:p w14:paraId="15A0F599" w14:textId="77777777" w:rsidR="0084651F" w:rsidRDefault="0084651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8B"/>
    <w:rsid w:val="00015C48"/>
    <w:rsid w:val="0008447E"/>
    <w:rsid w:val="000877AE"/>
    <w:rsid w:val="00096854"/>
    <w:rsid w:val="000B3FD2"/>
    <w:rsid w:val="00125DAA"/>
    <w:rsid w:val="00126EDF"/>
    <w:rsid w:val="00127C0F"/>
    <w:rsid w:val="001700F2"/>
    <w:rsid w:val="001871FF"/>
    <w:rsid w:val="001F4150"/>
    <w:rsid w:val="0021718F"/>
    <w:rsid w:val="00262D30"/>
    <w:rsid w:val="0027012A"/>
    <w:rsid w:val="002967D3"/>
    <w:rsid w:val="0029715D"/>
    <w:rsid w:val="002E3179"/>
    <w:rsid w:val="00356C8E"/>
    <w:rsid w:val="00365338"/>
    <w:rsid w:val="00381D22"/>
    <w:rsid w:val="003E6B70"/>
    <w:rsid w:val="0040233B"/>
    <w:rsid w:val="00407F68"/>
    <w:rsid w:val="00422C2C"/>
    <w:rsid w:val="00441750"/>
    <w:rsid w:val="004D0355"/>
    <w:rsid w:val="004E6224"/>
    <w:rsid w:val="00540F41"/>
    <w:rsid w:val="00575336"/>
    <w:rsid w:val="005D2581"/>
    <w:rsid w:val="005E41F0"/>
    <w:rsid w:val="00617740"/>
    <w:rsid w:val="0063427A"/>
    <w:rsid w:val="0064578D"/>
    <w:rsid w:val="006B446F"/>
    <w:rsid w:val="006C60E6"/>
    <w:rsid w:val="007568BF"/>
    <w:rsid w:val="007F0EE9"/>
    <w:rsid w:val="008026E1"/>
    <w:rsid w:val="0080521C"/>
    <w:rsid w:val="008271FF"/>
    <w:rsid w:val="0084651F"/>
    <w:rsid w:val="00886487"/>
    <w:rsid w:val="0089710E"/>
    <w:rsid w:val="008B7A58"/>
    <w:rsid w:val="008F3A27"/>
    <w:rsid w:val="00904D7B"/>
    <w:rsid w:val="009772CB"/>
    <w:rsid w:val="00992E24"/>
    <w:rsid w:val="009A458E"/>
    <w:rsid w:val="009B2EDF"/>
    <w:rsid w:val="009C2407"/>
    <w:rsid w:val="009D6C1A"/>
    <w:rsid w:val="00A04269"/>
    <w:rsid w:val="00A17415"/>
    <w:rsid w:val="00A53B51"/>
    <w:rsid w:val="00A74E15"/>
    <w:rsid w:val="00C235C8"/>
    <w:rsid w:val="00C55D85"/>
    <w:rsid w:val="00CD4CFE"/>
    <w:rsid w:val="00CD50FD"/>
    <w:rsid w:val="00CF2F31"/>
    <w:rsid w:val="00D10E46"/>
    <w:rsid w:val="00D20DA9"/>
    <w:rsid w:val="00D26A79"/>
    <w:rsid w:val="00D34257"/>
    <w:rsid w:val="00D35D77"/>
    <w:rsid w:val="00D41CE1"/>
    <w:rsid w:val="00D80022"/>
    <w:rsid w:val="00D837C7"/>
    <w:rsid w:val="00DA3CF1"/>
    <w:rsid w:val="00DD168B"/>
    <w:rsid w:val="00DD5C35"/>
    <w:rsid w:val="00E26C65"/>
    <w:rsid w:val="00E6784C"/>
    <w:rsid w:val="00E67DEE"/>
    <w:rsid w:val="00EA03EF"/>
    <w:rsid w:val="00EE1445"/>
    <w:rsid w:val="00EE275A"/>
    <w:rsid w:val="00EE2F16"/>
    <w:rsid w:val="00F20D8B"/>
    <w:rsid w:val="00F316AD"/>
    <w:rsid w:val="00F95A4C"/>
    <w:rsid w:val="00F9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B06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character" w:styleId="Hyperlink">
    <w:name w:val="Hyperlink"/>
    <w:basedOn w:val="DefaultParagraphFont"/>
    <w:uiPriority w:val="99"/>
    <w:unhideWhenUsed/>
    <w:rsid w:val="00015C48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openaangelanne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%20Anne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2021-12-10T09:42:00Z</dcterms:created>
  <dcterms:modified xsi:type="dcterms:W3CDTF">2021-12-10T09:42:00Z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